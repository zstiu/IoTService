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物联网：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"http://www.mixlink.org/article/7248.html"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http://www.mixlink.org/article/7248.html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https://cloud.tencent.com/developer/article/1048271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Spring: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"https://blog.csdn.net/z1049186181/article/details/51446442"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https://blog.csdn.net/z1049186181/article/details/51446442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"https://www.cnblogs.com/ysw-go/p/5986695.html"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https://www.cnblogs.com/ysw-go/p/5986695.html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"https://blog.csdn.net/yerenyuan_pku/article/details/52830571"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https://blog.csdn.net/yerenyuan_pku/article/details/52830571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"https://blog.csdn.net/geyouchao/article/details/51258534"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https://blog.csdn.net/geyouchao/article/details/51258534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JPA：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https://blog.csdn.net/u014421556/article/details/52635000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6D38B7"/>
    <w:rsid w:val="098B42D6"/>
    <w:rsid w:val="0A6468F1"/>
    <w:rsid w:val="2E355753"/>
    <w:rsid w:val="5458013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gz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2018-05-11T07:23:00Z</dcterms:created>
  <dc:creator>zstiu</dc:creator>
  <cp:lastModifiedBy>zstiu</cp:lastModifiedBy>
  <dcterms:modified xsi:type="dcterms:W3CDTF">2018-05-14T03:38:38Z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